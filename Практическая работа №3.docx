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68B86" w14:textId="77777777" w:rsidR="00805365" w:rsidRPr="009D6ABB" w:rsidRDefault="00805365" w:rsidP="00805365">
      <w:pPr>
        <w:pStyle w:val="10"/>
        <w:rPr>
          <w:rFonts w:eastAsiaTheme="majorEastAsia" w:cstheme="majorBidi"/>
          <w:b w:val="0"/>
          <w:bCs w:val="0"/>
          <w:color w:val="000000" w:themeColor="text1"/>
          <w:szCs w:val="28"/>
        </w:rPr>
      </w:pPr>
      <w:bookmarkStart w:id="0" w:name="_Toc198937040"/>
      <w:r w:rsidRPr="009D6ABB">
        <w:rPr>
          <w:color w:val="000000" w:themeColor="text1"/>
        </w:rPr>
        <w:t>Практическая работа №</w:t>
      </w:r>
      <w:r>
        <w:rPr>
          <w:color w:val="000000" w:themeColor="text1"/>
        </w:rPr>
        <w:t>3</w:t>
      </w:r>
      <w:r w:rsidRPr="009D6ABB">
        <w:rPr>
          <w:color w:val="000000" w:themeColor="text1"/>
        </w:rPr>
        <w:br/>
      </w:r>
      <w:r w:rsidRPr="00A251A3">
        <w:rPr>
          <w:rFonts w:eastAsiaTheme="majorEastAsia" w:cstheme="majorBidi"/>
          <w:color w:val="000000" w:themeColor="text1"/>
          <w:szCs w:val="28"/>
        </w:rPr>
        <w:t>Процесс формирования отчетов о дефектах</w:t>
      </w:r>
      <w:bookmarkEnd w:id="0"/>
    </w:p>
    <w:p w14:paraId="3AF3801A" w14:textId="77777777" w:rsidR="00805365" w:rsidRPr="009D6ABB" w:rsidRDefault="00805365" w:rsidP="00805365">
      <w:pPr>
        <w:pStyle w:val="1"/>
        <w:numPr>
          <w:ilvl w:val="0"/>
          <w:numId w:val="7"/>
        </w:numPr>
        <w:rPr>
          <w:color w:val="000000" w:themeColor="text1"/>
        </w:rPr>
      </w:pPr>
      <w:r w:rsidRPr="009D6ABB">
        <w:rPr>
          <w:color w:val="000000" w:themeColor="text1"/>
        </w:rPr>
        <w:t>Цель работы</w:t>
      </w:r>
    </w:p>
    <w:p w14:paraId="2A8638EB" w14:textId="77777777" w:rsidR="00805365" w:rsidRPr="009D6ABB" w:rsidRDefault="00805365" w:rsidP="00805365">
      <w:pPr>
        <w:pStyle w:val="2"/>
        <w:rPr>
          <w:color w:val="000000" w:themeColor="text1"/>
        </w:rPr>
      </w:pPr>
      <w:r>
        <w:rPr>
          <w:color w:val="000000" w:themeColor="text1"/>
        </w:rPr>
        <w:t>Освоить процесс формирования отчетов о дефектах.</w:t>
      </w:r>
    </w:p>
    <w:p w14:paraId="7A42502E" w14:textId="77777777" w:rsidR="00805365" w:rsidRPr="009D6ABB" w:rsidRDefault="00805365" w:rsidP="00805365">
      <w:pPr>
        <w:pStyle w:val="1"/>
        <w:rPr>
          <w:color w:val="000000" w:themeColor="text1"/>
        </w:rPr>
      </w:pPr>
      <w:r w:rsidRPr="009D6ABB">
        <w:rPr>
          <w:color w:val="000000" w:themeColor="text1"/>
        </w:rPr>
        <w:t>Литература</w:t>
      </w:r>
    </w:p>
    <w:p w14:paraId="5D0AF97B" w14:textId="77777777" w:rsidR="00805365" w:rsidRDefault="00805365" w:rsidP="00805365">
      <w:pPr>
        <w:pStyle w:val="2"/>
      </w:pPr>
      <w:r w:rsidRPr="002548E7">
        <w:t xml:space="preserve">Игнатьев, А. В. Тестирование программного </w:t>
      </w:r>
      <w:proofErr w:type="gramStart"/>
      <w:r w:rsidRPr="002548E7">
        <w:t>обеспечения :</w:t>
      </w:r>
      <w:proofErr w:type="gramEnd"/>
      <w:r w:rsidRPr="002548E7">
        <w:t xml:space="preserve"> учебное пособие для вузов / А. В. Игнатьев. — 4-е изд., стер. — Санкт-</w:t>
      </w:r>
      <w:proofErr w:type="gramStart"/>
      <w:r w:rsidRPr="002548E7">
        <w:t>Петербург :</w:t>
      </w:r>
      <w:proofErr w:type="gramEnd"/>
      <w:r w:rsidRPr="002548E7">
        <w:t xml:space="preserve"> Лань, 2025. — 56 с. — ISBN 978-5-507-50858-7. — </w:t>
      </w:r>
      <w:proofErr w:type="gramStart"/>
      <w:r w:rsidRPr="002548E7">
        <w:t>Текст :</w:t>
      </w:r>
      <w:proofErr w:type="gramEnd"/>
      <w:r w:rsidRPr="002548E7">
        <w:t xml:space="preserve"> электронный // </w:t>
      </w:r>
      <w:proofErr w:type="gramStart"/>
      <w:r w:rsidRPr="002548E7">
        <w:t>Лань :</w:t>
      </w:r>
      <w:proofErr w:type="gramEnd"/>
      <w:r w:rsidRPr="002548E7">
        <w:t xml:space="preserve"> электронно-библиотечная система. — URL: </w:t>
      </w:r>
      <w:hyperlink r:id="rId5" w:history="1">
        <w:r w:rsidRPr="002548E7">
          <w:rPr>
            <w:rStyle w:val="af"/>
          </w:rPr>
          <w:t>https://e.lanbook.com/book/481331</w:t>
        </w:r>
      </w:hyperlink>
      <w:r>
        <w:t xml:space="preserve"> </w:t>
      </w:r>
      <w:r w:rsidRPr="002548E7">
        <w:t xml:space="preserve">— Режим доступа: для </w:t>
      </w:r>
      <w:proofErr w:type="spellStart"/>
      <w:r w:rsidRPr="002548E7">
        <w:t>авториз</w:t>
      </w:r>
      <w:proofErr w:type="spellEnd"/>
      <w:r w:rsidRPr="002548E7">
        <w:t>. пользователей.</w:t>
      </w:r>
    </w:p>
    <w:p w14:paraId="0911DECB" w14:textId="77777777" w:rsidR="00805365" w:rsidRPr="009D6ABB" w:rsidRDefault="00805365" w:rsidP="00805365">
      <w:pPr>
        <w:pStyle w:val="1"/>
        <w:rPr>
          <w:color w:val="000000" w:themeColor="text1"/>
        </w:rPr>
      </w:pPr>
      <w:r w:rsidRPr="009D6ABB">
        <w:rPr>
          <w:color w:val="000000" w:themeColor="text1"/>
        </w:rPr>
        <w:t>Подготовка к работе</w:t>
      </w:r>
    </w:p>
    <w:p w14:paraId="0D9CD5EF" w14:textId="77777777" w:rsidR="00805365" w:rsidRPr="009D6ABB" w:rsidRDefault="00805365" w:rsidP="00805365">
      <w:pPr>
        <w:pStyle w:val="2"/>
        <w:rPr>
          <w:color w:val="000000" w:themeColor="text1"/>
        </w:rPr>
      </w:pPr>
      <w:r w:rsidRPr="009D6ABB">
        <w:rPr>
          <w:color w:val="000000" w:themeColor="text1"/>
        </w:rPr>
        <w:t>Повторить теоретический материал (см. п.2).</w:t>
      </w:r>
    </w:p>
    <w:p w14:paraId="54C7F08A" w14:textId="77777777" w:rsidR="00805365" w:rsidRPr="009D6ABB" w:rsidRDefault="00805365" w:rsidP="00805365">
      <w:pPr>
        <w:pStyle w:val="2"/>
        <w:rPr>
          <w:color w:val="000000" w:themeColor="text1"/>
        </w:rPr>
      </w:pPr>
      <w:r w:rsidRPr="009D6ABB">
        <w:rPr>
          <w:color w:val="000000" w:themeColor="text1"/>
        </w:rPr>
        <w:t>Изучить описание лабораторной работы.</w:t>
      </w:r>
    </w:p>
    <w:p w14:paraId="1563B940" w14:textId="77777777" w:rsidR="00805365" w:rsidRPr="009D6ABB" w:rsidRDefault="00805365" w:rsidP="00805365">
      <w:pPr>
        <w:pStyle w:val="1"/>
        <w:rPr>
          <w:color w:val="000000" w:themeColor="text1"/>
        </w:rPr>
      </w:pPr>
      <w:r w:rsidRPr="009D6ABB">
        <w:rPr>
          <w:color w:val="000000" w:themeColor="text1"/>
        </w:rPr>
        <w:t>Основное оборудование</w:t>
      </w:r>
    </w:p>
    <w:p w14:paraId="2DC67AEF" w14:textId="77777777" w:rsidR="00805365" w:rsidRPr="009D6ABB" w:rsidRDefault="00805365" w:rsidP="00805365">
      <w:pPr>
        <w:pStyle w:val="2"/>
        <w:rPr>
          <w:color w:val="000000" w:themeColor="text1"/>
        </w:rPr>
      </w:pPr>
      <w:r w:rsidRPr="009D6ABB">
        <w:rPr>
          <w:color w:val="000000" w:themeColor="text1"/>
        </w:rPr>
        <w:t xml:space="preserve"> Персональный компьютер.</w:t>
      </w:r>
    </w:p>
    <w:p w14:paraId="3266DC85" w14:textId="77777777" w:rsidR="00805365" w:rsidRPr="009D6ABB" w:rsidRDefault="00805365" w:rsidP="00805365">
      <w:pPr>
        <w:pStyle w:val="1"/>
        <w:rPr>
          <w:color w:val="000000" w:themeColor="text1"/>
        </w:rPr>
      </w:pPr>
      <w:r w:rsidRPr="009D6ABB">
        <w:rPr>
          <w:color w:val="000000" w:themeColor="text1"/>
        </w:rPr>
        <w:t>Задание</w:t>
      </w:r>
    </w:p>
    <w:p w14:paraId="2F26AEE9" w14:textId="08869759" w:rsidR="00805365" w:rsidRDefault="00805365" w:rsidP="00805365">
      <w:pPr>
        <w:pStyle w:val="2"/>
      </w:pPr>
      <w:r>
        <w:t>Загрузить проект тестового приложения, предложенный преподавателем;</w:t>
      </w:r>
      <w:r w:rsidR="004B2B9F">
        <w:t xml:space="preserve"> </w:t>
      </w:r>
      <w:r w:rsidR="004B2B9F" w:rsidRPr="004B2B9F">
        <w:t>https://github.com/ReyRom-Edu/GameStore</w:t>
      </w:r>
    </w:p>
    <w:p w14:paraId="7A10FD41" w14:textId="77777777" w:rsidR="00805365" w:rsidRDefault="00805365" w:rsidP="00805365">
      <w:pPr>
        <w:pStyle w:val="2"/>
        <w:rPr>
          <w:color w:val="000000" w:themeColor="text1"/>
        </w:rPr>
      </w:pPr>
      <w:r>
        <w:rPr>
          <w:color w:val="000000" w:themeColor="text1"/>
        </w:rPr>
        <w:t>Проанализировать процесс работы приложения, выявить дефекты в работе приложения.</w:t>
      </w:r>
    </w:p>
    <w:p w14:paraId="78D093EE" w14:textId="77777777" w:rsidR="00805365" w:rsidRDefault="00805365" w:rsidP="00805365">
      <w:pPr>
        <w:pStyle w:val="2"/>
        <w:rPr>
          <w:color w:val="000000" w:themeColor="text1"/>
        </w:rPr>
      </w:pPr>
      <w:r>
        <w:rPr>
          <w:color w:val="000000" w:themeColor="text1"/>
        </w:rPr>
        <w:t>Оформить отчет о дефектах в следующем формате:</w:t>
      </w:r>
    </w:p>
    <w:p w14:paraId="74C81243" w14:textId="77777777" w:rsidR="00805365" w:rsidRDefault="00805365" w:rsidP="00805365">
      <w:pPr>
        <w:tabs>
          <w:tab w:val="left" w:pos="993"/>
        </w:tabs>
      </w:pPr>
      <w:r>
        <w:rPr>
          <w:rFonts w:hAnsi="Symbol"/>
        </w:rPr>
        <w:t>-</w:t>
      </w:r>
      <w:r>
        <w:tab/>
        <w:t>Заголовок:</w:t>
      </w:r>
    </w:p>
    <w:p w14:paraId="3A717778" w14:textId="77777777" w:rsidR="00805365" w:rsidRDefault="00805365" w:rsidP="00805365">
      <w:pPr>
        <w:tabs>
          <w:tab w:val="left" w:pos="993"/>
        </w:tabs>
      </w:pPr>
      <w:r>
        <w:rPr>
          <w:rFonts w:hAnsi="Symbol"/>
        </w:rPr>
        <w:t>-</w:t>
      </w:r>
      <w:r>
        <w:tab/>
        <w:t>Описание:</w:t>
      </w:r>
    </w:p>
    <w:p w14:paraId="2E011C6C" w14:textId="77777777" w:rsidR="00805365" w:rsidRDefault="00805365" w:rsidP="00805365">
      <w:pPr>
        <w:tabs>
          <w:tab w:val="left" w:pos="993"/>
        </w:tabs>
      </w:pPr>
      <w:r>
        <w:rPr>
          <w:rFonts w:hAnsi="Symbol"/>
        </w:rPr>
        <w:t>-</w:t>
      </w:r>
      <w:r>
        <w:tab/>
        <w:t>Шаги воспроизведения:</w:t>
      </w:r>
    </w:p>
    <w:p w14:paraId="7BAC2F4D" w14:textId="77777777" w:rsidR="00805365" w:rsidRDefault="00805365" w:rsidP="00805365">
      <w:pPr>
        <w:tabs>
          <w:tab w:val="left" w:pos="993"/>
        </w:tabs>
      </w:pPr>
      <w:r>
        <w:rPr>
          <w:rFonts w:hAnsi="Symbol"/>
        </w:rPr>
        <w:t>-</w:t>
      </w:r>
      <w:r>
        <w:tab/>
        <w:t>Ожидаемый результат:</w:t>
      </w:r>
    </w:p>
    <w:p w14:paraId="179F9589" w14:textId="77777777" w:rsidR="00805365" w:rsidRDefault="00805365" w:rsidP="00805365">
      <w:pPr>
        <w:tabs>
          <w:tab w:val="left" w:pos="993"/>
        </w:tabs>
      </w:pPr>
      <w:r>
        <w:rPr>
          <w:rFonts w:hAnsi="Symbol"/>
        </w:rPr>
        <w:t>-</w:t>
      </w:r>
      <w:r>
        <w:tab/>
        <w:t>Фактический результат:</w:t>
      </w:r>
    </w:p>
    <w:p w14:paraId="60386649" w14:textId="77777777" w:rsidR="00805365" w:rsidRDefault="00805365" w:rsidP="00805365">
      <w:pPr>
        <w:tabs>
          <w:tab w:val="left" w:pos="993"/>
        </w:tabs>
      </w:pPr>
      <w:r>
        <w:rPr>
          <w:rFonts w:hAnsi="Symbol"/>
        </w:rPr>
        <w:t>-</w:t>
      </w:r>
      <w:r>
        <w:tab/>
        <w:t>Скриншоты / Доп. материалы:</w:t>
      </w:r>
    </w:p>
    <w:p w14:paraId="6EB8DD3A" w14:textId="77777777" w:rsidR="00805365" w:rsidRDefault="00805365" w:rsidP="00805365">
      <w:pPr>
        <w:tabs>
          <w:tab w:val="left" w:pos="993"/>
        </w:tabs>
      </w:pPr>
      <w:r>
        <w:rPr>
          <w:rFonts w:hAnsi="Symbol"/>
        </w:rPr>
        <w:t>-</w:t>
      </w:r>
      <w:r>
        <w:tab/>
        <w:t>Среда выполнения:</w:t>
      </w:r>
    </w:p>
    <w:p w14:paraId="450BEAB0" w14:textId="77777777" w:rsidR="00805365" w:rsidRDefault="00805365" w:rsidP="00805365">
      <w:pPr>
        <w:tabs>
          <w:tab w:val="left" w:pos="993"/>
        </w:tabs>
      </w:pPr>
      <w:r>
        <w:rPr>
          <w:rFonts w:hAnsi="Symbol"/>
        </w:rPr>
        <w:t>-</w:t>
      </w:r>
      <w:r>
        <w:tab/>
        <w:t>Приоритет / Серьезность:</w:t>
      </w:r>
    </w:p>
    <w:p w14:paraId="75373C13" w14:textId="77777777" w:rsidR="00805365" w:rsidRPr="00114701" w:rsidRDefault="00805365" w:rsidP="00805365">
      <w:pPr>
        <w:pStyle w:val="2"/>
      </w:pPr>
      <w:r>
        <w:t>Инструменты для оформления отчетов о дефектах</w:t>
      </w:r>
    </w:p>
    <w:p w14:paraId="63089272" w14:textId="1B30221D" w:rsidR="00805365" w:rsidRDefault="00805365" w:rsidP="00805365">
      <w:pPr>
        <w:pStyle w:val="2"/>
        <w:numPr>
          <w:ilvl w:val="2"/>
          <w:numId w:val="6"/>
        </w:numPr>
      </w:pPr>
      <w:r>
        <w:t xml:space="preserve">Создать новый репозиторий </w:t>
      </w:r>
      <w:r>
        <w:rPr>
          <w:lang w:val="en-US"/>
        </w:rPr>
        <w:t>GitHub</w:t>
      </w:r>
      <w:r w:rsidR="004B2B9F">
        <w:t xml:space="preserve"> (сделать </w:t>
      </w:r>
      <w:proofErr w:type="spellStart"/>
      <w:r w:rsidR="004B2B9F">
        <w:t>форк</w:t>
      </w:r>
      <w:proofErr w:type="spellEnd"/>
      <w:r w:rsidR="004B2B9F">
        <w:t xml:space="preserve"> репозитория, предложенного преподавателем)</w:t>
      </w:r>
      <w:r w:rsidRPr="004B2B9F">
        <w:t>.</w:t>
      </w:r>
    </w:p>
    <w:p w14:paraId="5AE70ED5" w14:textId="77777777" w:rsidR="00805365" w:rsidRPr="004B33C0" w:rsidRDefault="00805365" w:rsidP="00805365">
      <w:pPr>
        <w:pStyle w:val="2"/>
        <w:numPr>
          <w:ilvl w:val="2"/>
          <w:numId w:val="6"/>
        </w:numPr>
      </w:pPr>
      <w:r>
        <w:t xml:space="preserve">В репозитории создать папку </w:t>
      </w:r>
      <w:proofErr w:type="gramStart"/>
      <w:r>
        <w:t>«.</w:t>
      </w:r>
      <w:proofErr w:type="spellStart"/>
      <w:r>
        <w:rPr>
          <w:lang w:val="en-US"/>
        </w:rPr>
        <w:t>github</w:t>
      </w:r>
      <w:proofErr w:type="spellEnd"/>
      <w:proofErr w:type="gramEnd"/>
      <w:r w:rsidRPr="00E1736D">
        <w:t>/</w:t>
      </w:r>
      <w:r>
        <w:rPr>
          <w:lang w:val="en-US"/>
        </w:rPr>
        <w:t>ISSUE</w:t>
      </w:r>
      <w:r w:rsidRPr="00E1736D">
        <w:t>_</w:t>
      </w:r>
      <w:r>
        <w:rPr>
          <w:lang w:val="en-US"/>
        </w:rPr>
        <w:t>TEMPLATE</w:t>
      </w:r>
      <w:r>
        <w:t xml:space="preserve">», в которую добавить файл </w:t>
      </w:r>
      <w:r>
        <w:rPr>
          <w:lang w:val="en-US"/>
        </w:rPr>
        <w:t>bug</w:t>
      </w:r>
      <w:r w:rsidRPr="00E1736D">
        <w:t>_</w:t>
      </w:r>
      <w:r>
        <w:rPr>
          <w:lang w:val="en-US"/>
        </w:rPr>
        <w:t>report</w:t>
      </w:r>
      <w:r w:rsidRPr="00AA47B6">
        <w:t>.</w:t>
      </w:r>
      <w:proofErr w:type="spellStart"/>
      <w:r>
        <w:rPr>
          <w:lang w:val="en-US"/>
        </w:rPr>
        <w:t>yml</w:t>
      </w:r>
      <w:proofErr w:type="spellEnd"/>
    </w:p>
    <w:p w14:paraId="6D30DF09" w14:textId="77777777" w:rsidR="00805365" w:rsidRDefault="00805365" w:rsidP="00805365">
      <w:pPr>
        <w:pStyle w:val="2"/>
        <w:numPr>
          <w:ilvl w:val="2"/>
          <w:numId w:val="6"/>
        </w:numPr>
      </w:pPr>
      <w:r>
        <w:t xml:space="preserve">Настроить шаблон для отчета о дефекте в файле </w:t>
      </w:r>
      <w:r>
        <w:rPr>
          <w:lang w:val="en-US"/>
        </w:rPr>
        <w:t>bug</w:t>
      </w:r>
      <w:r w:rsidRPr="00E1736D">
        <w:t>_</w:t>
      </w:r>
      <w:r>
        <w:rPr>
          <w:lang w:val="en-US"/>
        </w:rPr>
        <w:t>report</w:t>
      </w:r>
      <w:r w:rsidRPr="00AA47B6">
        <w:t>.</w:t>
      </w:r>
      <w:proofErr w:type="spellStart"/>
      <w:r>
        <w:rPr>
          <w:lang w:val="en-US"/>
        </w:rPr>
        <w:t>yml</w:t>
      </w:r>
      <w:proofErr w:type="spellEnd"/>
      <w:r>
        <w:t>. Задать параметры свойств:</w:t>
      </w:r>
    </w:p>
    <w:p w14:paraId="06E95E6C" w14:textId="77777777" w:rsidR="00805365" w:rsidRPr="00024485" w:rsidRDefault="00805365" w:rsidP="00805365">
      <w:pPr>
        <w:pStyle w:val="ad"/>
        <w:rPr>
          <w:rFonts w:asciiTheme="minorHAnsi" w:hAnsiTheme="minorHAnsi"/>
          <w:lang w:val="ru-RU"/>
        </w:rPr>
      </w:pPr>
      <w:r>
        <w:t>name</w:t>
      </w:r>
      <w:r w:rsidRPr="00024485">
        <w:rPr>
          <w:lang w:val="ru-RU"/>
        </w:rPr>
        <w:t>: название шаблона</w:t>
      </w:r>
    </w:p>
    <w:p w14:paraId="41D81C57" w14:textId="77777777" w:rsidR="00805365" w:rsidRPr="00024485" w:rsidRDefault="00805365" w:rsidP="00805365">
      <w:pPr>
        <w:pStyle w:val="ad"/>
        <w:rPr>
          <w:lang w:val="ru-RU"/>
        </w:rPr>
      </w:pPr>
      <w:r>
        <w:t>description</w:t>
      </w:r>
      <w:r w:rsidRPr="00024485">
        <w:rPr>
          <w:lang w:val="ru-RU"/>
        </w:rPr>
        <w:t xml:space="preserve">: </w:t>
      </w:r>
      <w:r>
        <w:rPr>
          <w:lang w:val="ru-RU"/>
        </w:rPr>
        <w:t>описание шаблона</w:t>
      </w:r>
    </w:p>
    <w:p w14:paraId="1AC41DE9" w14:textId="77777777" w:rsidR="00805365" w:rsidRDefault="00805365" w:rsidP="00805365">
      <w:pPr>
        <w:pStyle w:val="ad"/>
      </w:pPr>
      <w:r>
        <w:t>title: "[</w:t>
      </w:r>
      <w:r>
        <w:rPr>
          <w:lang w:val="ru-RU"/>
        </w:rPr>
        <w:t>Ошибка</w:t>
      </w:r>
      <w:r>
        <w:t>]: "</w:t>
      </w:r>
    </w:p>
    <w:p w14:paraId="70BC2120" w14:textId="77777777" w:rsidR="00805365" w:rsidRDefault="00805365" w:rsidP="00805365">
      <w:pPr>
        <w:pStyle w:val="ad"/>
        <w:rPr>
          <w:lang w:val="ru-RU"/>
        </w:rPr>
      </w:pPr>
      <w:r>
        <w:t>labels: ["bug"]</w:t>
      </w:r>
    </w:p>
    <w:p w14:paraId="7C4FAC47" w14:textId="77777777" w:rsidR="00805365" w:rsidRDefault="00805365" w:rsidP="00805365">
      <w:pPr>
        <w:pStyle w:val="2"/>
        <w:numPr>
          <w:ilvl w:val="2"/>
          <w:numId w:val="6"/>
        </w:numPr>
      </w:pPr>
      <w:r>
        <w:lastRenderedPageBreak/>
        <w:t xml:space="preserve">В разделе </w:t>
      </w:r>
      <w:r>
        <w:rPr>
          <w:lang w:val="en-US"/>
        </w:rPr>
        <w:t>body</w:t>
      </w:r>
      <w:r w:rsidRPr="0091779F">
        <w:t xml:space="preserve"> </w:t>
      </w:r>
      <w:r>
        <w:t>файла добавить поля ввода для описаний:</w:t>
      </w:r>
    </w:p>
    <w:p w14:paraId="1791101D" w14:textId="77777777" w:rsidR="00805365" w:rsidRDefault="00805365" w:rsidP="00805365">
      <w:pPr>
        <w:pStyle w:val="ad"/>
        <w:rPr>
          <w:lang w:val="ru-RU"/>
        </w:rPr>
      </w:pPr>
      <w:proofErr w:type="spellStart"/>
      <w:r w:rsidRPr="00514022">
        <w:rPr>
          <w:lang w:val="ru-RU"/>
        </w:rPr>
        <w:t>body</w:t>
      </w:r>
      <w:proofErr w:type="spellEnd"/>
      <w:r w:rsidRPr="00514022">
        <w:rPr>
          <w:lang w:val="ru-RU"/>
        </w:rPr>
        <w:t>:</w:t>
      </w:r>
    </w:p>
    <w:p w14:paraId="3323E6CD" w14:textId="77777777" w:rsidR="00805365" w:rsidRPr="00F71206" w:rsidRDefault="00805365" w:rsidP="00805365">
      <w:pPr>
        <w:pStyle w:val="ad"/>
        <w:rPr>
          <w:lang w:val="ru-RU"/>
        </w:rPr>
      </w:pPr>
      <w:r>
        <w:rPr>
          <w:lang w:val="ru-RU"/>
        </w:rPr>
        <w:t xml:space="preserve">  </w:t>
      </w:r>
      <w:r w:rsidRPr="008A6371">
        <w:rPr>
          <w:lang w:val="ru-RU"/>
        </w:rPr>
        <w:t xml:space="preserve">- </w:t>
      </w:r>
      <w:r w:rsidRPr="00514022">
        <w:t>type</w:t>
      </w:r>
      <w:r w:rsidRPr="008A6371">
        <w:rPr>
          <w:lang w:val="ru-RU"/>
        </w:rPr>
        <w:t xml:space="preserve">: </w:t>
      </w:r>
      <w:proofErr w:type="spellStart"/>
      <w:r w:rsidRPr="00514022">
        <w:t>textarea</w:t>
      </w:r>
      <w:proofErr w:type="spellEnd"/>
    </w:p>
    <w:p w14:paraId="035A1E25" w14:textId="77777777" w:rsidR="00805365" w:rsidRPr="00514022" w:rsidRDefault="00805365" w:rsidP="00805365">
      <w:pPr>
        <w:pStyle w:val="ad"/>
        <w:rPr>
          <w:lang w:val="ru-RU"/>
        </w:rPr>
      </w:pPr>
      <w:r w:rsidRPr="008A6371">
        <w:rPr>
          <w:lang w:val="ru-RU"/>
        </w:rPr>
        <w:t xml:space="preserve">    </w:t>
      </w:r>
      <w:r w:rsidRPr="00514022">
        <w:t>id</w:t>
      </w:r>
      <w:r w:rsidRPr="008A6371">
        <w:rPr>
          <w:lang w:val="ru-RU"/>
        </w:rPr>
        <w:t xml:space="preserve">: </w:t>
      </w:r>
      <w:r>
        <w:rPr>
          <w:lang w:val="ru-RU"/>
        </w:rPr>
        <w:t>идентификатор поля ввода</w:t>
      </w:r>
    </w:p>
    <w:p w14:paraId="3343127C" w14:textId="77777777" w:rsidR="00805365" w:rsidRPr="00514022" w:rsidRDefault="00805365" w:rsidP="00805365">
      <w:pPr>
        <w:pStyle w:val="ad"/>
      </w:pPr>
      <w:r w:rsidRPr="008A6371">
        <w:rPr>
          <w:lang w:val="ru-RU"/>
        </w:rPr>
        <w:t xml:space="preserve">    </w:t>
      </w:r>
      <w:r w:rsidRPr="00514022">
        <w:t>attributes:</w:t>
      </w:r>
    </w:p>
    <w:p w14:paraId="2F28FCDC" w14:textId="77777777" w:rsidR="00805365" w:rsidRPr="00746262" w:rsidRDefault="00805365" w:rsidP="00805365">
      <w:pPr>
        <w:pStyle w:val="ad"/>
      </w:pPr>
      <w:r w:rsidRPr="00746262">
        <w:t xml:space="preserve">      label: </w:t>
      </w:r>
      <w:r>
        <w:rPr>
          <w:lang w:val="ru-RU"/>
        </w:rPr>
        <w:t>подпись</w:t>
      </w:r>
      <w:r w:rsidRPr="00746262">
        <w:t xml:space="preserve"> </w:t>
      </w:r>
      <w:r>
        <w:rPr>
          <w:lang w:val="ru-RU"/>
        </w:rPr>
        <w:t>поля</w:t>
      </w:r>
    </w:p>
    <w:p w14:paraId="52794748" w14:textId="77777777" w:rsidR="00805365" w:rsidRPr="008A6371" w:rsidRDefault="00805365" w:rsidP="00805365">
      <w:pPr>
        <w:pStyle w:val="ad"/>
      </w:pPr>
      <w:r w:rsidRPr="00746262">
        <w:t xml:space="preserve">      description: </w:t>
      </w:r>
      <w:r>
        <w:rPr>
          <w:lang w:val="ru-RU"/>
        </w:rPr>
        <w:t>описание</w:t>
      </w:r>
    </w:p>
    <w:p w14:paraId="11B07A50" w14:textId="77777777" w:rsidR="00805365" w:rsidRPr="00E22566" w:rsidRDefault="00805365" w:rsidP="00805365">
      <w:pPr>
        <w:pStyle w:val="ad"/>
        <w:rPr>
          <w:lang w:val="ru-RU"/>
        </w:rPr>
      </w:pPr>
      <w:r w:rsidRPr="008A6371">
        <w:t xml:space="preserve">      </w:t>
      </w:r>
      <w:r w:rsidRPr="00E22566">
        <w:t>placeholder</w:t>
      </w:r>
      <w:r w:rsidRPr="00E22566">
        <w:rPr>
          <w:lang w:val="ru-RU"/>
        </w:rPr>
        <w:t xml:space="preserve">: </w:t>
      </w:r>
      <w:r>
        <w:rPr>
          <w:lang w:val="ru-RU"/>
        </w:rPr>
        <w:t>подсказка</w:t>
      </w:r>
    </w:p>
    <w:p w14:paraId="3A510AC8" w14:textId="77777777" w:rsidR="00805365" w:rsidRPr="008A6371" w:rsidRDefault="00805365" w:rsidP="00805365">
      <w:pPr>
        <w:pStyle w:val="ad"/>
        <w:rPr>
          <w:lang w:val="ru-RU"/>
        </w:rPr>
      </w:pPr>
      <w:r w:rsidRPr="00E22566">
        <w:rPr>
          <w:lang w:val="ru-RU"/>
        </w:rPr>
        <w:t xml:space="preserve">    </w:t>
      </w:r>
      <w:r w:rsidRPr="00746262">
        <w:t>validations</w:t>
      </w:r>
      <w:r w:rsidRPr="008A6371">
        <w:rPr>
          <w:lang w:val="ru-RU"/>
        </w:rPr>
        <w:t>:</w:t>
      </w:r>
    </w:p>
    <w:p w14:paraId="52176B94" w14:textId="77777777" w:rsidR="00805365" w:rsidRDefault="00805365" w:rsidP="00805365">
      <w:pPr>
        <w:pStyle w:val="ad"/>
        <w:rPr>
          <w:lang w:val="ru-RU"/>
        </w:rPr>
      </w:pPr>
      <w:r w:rsidRPr="00746262">
        <w:rPr>
          <w:lang w:val="ru-RU"/>
        </w:rPr>
        <w:t xml:space="preserve">      </w:t>
      </w:r>
      <w:r w:rsidRPr="00746262">
        <w:t>required</w:t>
      </w:r>
      <w:r w:rsidRPr="00746262">
        <w:rPr>
          <w:lang w:val="ru-RU"/>
        </w:rPr>
        <w:t xml:space="preserve">: </w:t>
      </w:r>
      <w:r w:rsidRPr="00746262">
        <w:t>true</w:t>
      </w:r>
      <w:r w:rsidRPr="00746262">
        <w:rPr>
          <w:lang w:val="ru-RU"/>
        </w:rPr>
        <w:t xml:space="preserve"> #</w:t>
      </w:r>
      <w:r>
        <w:rPr>
          <w:lang w:val="ru-RU"/>
        </w:rPr>
        <w:t>поле обязательно для заполнения</w:t>
      </w:r>
    </w:p>
    <w:p w14:paraId="6786ED32" w14:textId="77777777" w:rsidR="00805365" w:rsidRDefault="00805365" w:rsidP="00805365">
      <w:pPr>
        <w:pStyle w:val="2"/>
        <w:numPr>
          <w:ilvl w:val="2"/>
          <w:numId w:val="6"/>
        </w:numPr>
      </w:pPr>
      <w:r>
        <w:t xml:space="preserve">В разделе </w:t>
      </w:r>
      <w:r>
        <w:rPr>
          <w:lang w:val="en-US"/>
        </w:rPr>
        <w:t>body</w:t>
      </w:r>
      <w:r w:rsidRPr="0091779F">
        <w:t xml:space="preserve"> </w:t>
      </w:r>
      <w:r>
        <w:t>файла добавить выпадающие списки для опций:</w:t>
      </w:r>
    </w:p>
    <w:p w14:paraId="3E468E9A" w14:textId="77777777" w:rsidR="00805365" w:rsidRPr="008A6371" w:rsidRDefault="00805365" w:rsidP="00805365">
      <w:pPr>
        <w:pStyle w:val="ad"/>
        <w:rPr>
          <w:lang w:val="ru-RU"/>
        </w:rPr>
      </w:pPr>
      <w:r w:rsidRPr="008A6371">
        <w:rPr>
          <w:lang w:val="ru-RU"/>
        </w:rPr>
        <w:t xml:space="preserve">  - </w:t>
      </w:r>
      <w:r>
        <w:t>type</w:t>
      </w:r>
      <w:r w:rsidRPr="008A6371">
        <w:rPr>
          <w:lang w:val="ru-RU"/>
        </w:rPr>
        <w:t xml:space="preserve">: </w:t>
      </w:r>
      <w:r>
        <w:t>dropdown</w:t>
      </w:r>
    </w:p>
    <w:p w14:paraId="33D971F4" w14:textId="77777777" w:rsidR="00805365" w:rsidRPr="008A6371" w:rsidRDefault="00805365" w:rsidP="00805365">
      <w:pPr>
        <w:pStyle w:val="ad"/>
        <w:rPr>
          <w:lang w:val="ru-RU"/>
        </w:rPr>
      </w:pPr>
      <w:r w:rsidRPr="008A6371">
        <w:rPr>
          <w:lang w:val="ru-RU"/>
        </w:rPr>
        <w:t xml:space="preserve">    </w:t>
      </w:r>
      <w:r>
        <w:t>id</w:t>
      </w:r>
      <w:r w:rsidRPr="008A6371">
        <w:rPr>
          <w:lang w:val="ru-RU"/>
        </w:rPr>
        <w:t xml:space="preserve">: </w:t>
      </w:r>
      <w:r>
        <w:rPr>
          <w:lang w:val="ru-RU"/>
        </w:rPr>
        <w:t>идентификатор поля ввода</w:t>
      </w:r>
    </w:p>
    <w:p w14:paraId="37F56679" w14:textId="77777777" w:rsidR="00805365" w:rsidRDefault="00805365" w:rsidP="00805365">
      <w:pPr>
        <w:pStyle w:val="ad"/>
      </w:pPr>
      <w:r w:rsidRPr="008A6371">
        <w:rPr>
          <w:lang w:val="ru-RU"/>
        </w:rPr>
        <w:t xml:space="preserve">    </w:t>
      </w:r>
      <w:r>
        <w:t>attributes:</w:t>
      </w:r>
    </w:p>
    <w:p w14:paraId="5C68F8B6" w14:textId="77777777" w:rsidR="00805365" w:rsidRPr="008A6371" w:rsidRDefault="00805365" w:rsidP="00805365">
      <w:pPr>
        <w:pStyle w:val="ad"/>
      </w:pPr>
      <w:r>
        <w:t xml:space="preserve">      label</w:t>
      </w:r>
      <w:r w:rsidRPr="008A6371">
        <w:t xml:space="preserve">: </w:t>
      </w:r>
      <w:r>
        <w:rPr>
          <w:lang w:val="ru-RU"/>
        </w:rPr>
        <w:t>подпись</w:t>
      </w:r>
      <w:r w:rsidRPr="00746262">
        <w:t xml:space="preserve"> </w:t>
      </w:r>
      <w:r>
        <w:rPr>
          <w:lang w:val="ru-RU"/>
        </w:rPr>
        <w:t>поля</w:t>
      </w:r>
    </w:p>
    <w:p w14:paraId="421A4645" w14:textId="77777777" w:rsidR="00805365" w:rsidRPr="008A6371" w:rsidRDefault="00805365" w:rsidP="00805365">
      <w:pPr>
        <w:pStyle w:val="ad"/>
      </w:pPr>
      <w:r w:rsidRPr="008A6371">
        <w:t xml:space="preserve">      </w:t>
      </w:r>
      <w:r>
        <w:t>description</w:t>
      </w:r>
      <w:r w:rsidRPr="008A6371">
        <w:t xml:space="preserve">: </w:t>
      </w:r>
      <w:r>
        <w:rPr>
          <w:lang w:val="ru-RU"/>
        </w:rPr>
        <w:t>описание</w:t>
      </w:r>
    </w:p>
    <w:p w14:paraId="05068AFA" w14:textId="77777777" w:rsidR="00805365" w:rsidRPr="008A6371" w:rsidRDefault="00805365" w:rsidP="00805365">
      <w:pPr>
        <w:pStyle w:val="ad"/>
      </w:pPr>
      <w:r w:rsidRPr="008A6371">
        <w:t xml:space="preserve">      </w:t>
      </w:r>
      <w:r>
        <w:t>options</w:t>
      </w:r>
      <w:r w:rsidRPr="008A6371">
        <w:t>:</w:t>
      </w:r>
    </w:p>
    <w:p w14:paraId="670E5E5A" w14:textId="77777777" w:rsidR="00805365" w:rsidRPr="008A6371" w:rsidRDefault="00805365" w:rsidP="00805365">
      <w:pPr>
        <w:pStyle w:val="ad"/>
      </w:pPr>
      <w:r w:rsidRPr="008A6371">
        <w:t xml:space="preserve">       - </w:t>
      </w:r>
      <w:r>
        <w:rPr>
          <w:lang w:val="ru-RU"/>
        </w:rPr>
        <w:t>список</w:t>
      </w:r>
    </w:p>
    <w:p w14:paraId="2D46921D" w14:textId="77777777" w:rsidR="00805365" w:rsidRPr="008A6371" w:rsidRDefault="00805365" w:rsidP="00805365">
      <w:pPr>
        <w:pStyle w:val="ad"/>
      </w:pPr>
      <w:r w:rsidRPr="008A6371">
        <w:t xml:space="preserve">       - </w:t>
      </w:r>
      <w:r>
        <w:rPr>
          <w:lang w:val="ru-RU"/>
        </w:rPr>
        <w:t>опций</w:t>
      </w:r>
    </w:p>
    <w:p w14:paraId="07604033" w14:textId="77777777" w:rsidR="00805365" w:rsidRPr="008A6371" w:rsidRDefault="00805365" w:rsidP="00805365">
      <w:pPr>
        <w:pStyle w:val="ad"/>
      </w:pPr>
      <w:r w:rsidRPr="008A6371">
        <w:t xml:space="preserve">    </w:t>
      </w:r>
      <w:r>
        <w:t>validations</w:t>
      </w:r>
      <w:r w:rsidRPr="008A6371">
        <w:t>:</w:t>
      </w:r>
    </w:p>
    <w:p w14:paraId="128B99F4" w14:textId="77777777" w:rsidR="00805365" w:rsidRPr="008A6371" w:rsidRDefault="00805365" w:rsidP="00805365">
      <w:pPr>
        <w:pStyle w:val="ad"/>
      </w:pPr>
      <w:r w:rsidRPr="008A6371">
        <w:t xml:space="preserve">      </w:t>
      </w:r>
      <w:r>
        <w:t>required: true</w:t>
      </w:r>
    </w:p>
    <w:p w14:paraId="109DECAD" w14:textId="77777777" w:rsidR="00805365" w:rsidRDefault="00805365" w:rsidP="00805365">
      <w:pPr>
        <w:pStyle w:val="2"/>
        <w:numPr>
          <w:ilvl w:val="2"/>
          <w:numId w:val="6"/>
        </w:numPr>
      </w:pPr>
      <w:r>
        <w:t>Добавьте дополнительные описания и элементы</w:t>
      </w:r>
      <w:r w:rsidRPr="002A5739">
        <w:t xml:space="preserve"> </w:t>
      </w:r>
      <w:r>
        <w:t xml:space="preserve">в разделе </w:t>
      </w:r>
      <w:r>
        <w:rPr>
          <w:lang w:val="en-US"/>
        </w:rPr>
        <w:t>body</w:t>
      </w:r>
    </w:p>
    <w:p w14:paraId="158D63D2" w14:textId="77777777" w:rsidR="00805365" w:rsidRPr="008A6371" w:rsidRDefault="00805365" w:rsidP="00805365">
      <w:pPr>
        <w:pStyle w:val="ad"/>
      </w:pPr>
      <w:r>
        <w:rPr>
          <w:lang w:val="ru-RU"/>
        </w:rPr>
        <w:t xml:space="preserve">  </w:t>
      </w:r>
      <w:r w:rsidRPr="008A6371">
        <w:t xml:space="preserve">- </w:t>
      </w:r>
      <w:r>
        <w:t>type</w:t>
      </w:r>
      <w:r w:rsidRPr="008A6371">
        <w:t xml:space="preserve">: </w:t>
      </w:r>
      <w:r>
        <w:t>markdown</w:t>
      </w:r>
    </w:p>
    <w:p w14:paraId="6C3B20E4" w14:textId="77777777" w:rsidR="00805365" w:rsidRPr="008A6371" w:rsidRDefault="00805365" w:rsidP="00805365">
      <w:pPr>
        <w:pStyle w:val="ad"/>
      </w:pPr>
      <w:r w:rsidRPr="008A6371">
        <w:t xml:space="preserve">    </w:t>
      </w:r>
      <w:r>
        <w:t>attributes</w:t>
      </w:r>
      <w:r w:rsidRPr="008A6371">
        <w:t>:</w:t>
      </w:r>
    </w:p>
    <w:p w14:paraId="3369AE1C" w14:textId="77777777" w:rsidR="00805365" w:rsidRPr="008A6371" w:rsidRDefault="00805365" w:rsidP="00805365">
      <w:pPr>
        <w:pStyle w:val="ad"/>
      </w:pPr>
      <w:r w:rsidRPr="008A6371">
        <w:t xml:space="preserve">      </w:t>
      </w:r>
      <w:r>
        <w:t>value</w:t>
      </w:r>
      <w:r w:rsidRPr="008A6371">
        <w:t>: |</w:t>
      </w:r>
    </w:p>
    <w:p w14:paraId="78493592" w14:textId="77777777" w:rsidR="00805365" w:rsidRPr="008A6371" w:rsidRDefault="00805365" w:rsidP="00805365">
      <w:pPr>
        <w:pStyle w:val="ad"/>
      </w:pPr>
      <w:r w:rsidRPr="008A6371">
        <w:t xml:space="preserve">        </w:t>
      </w:r>
      <w:r>
        <w:rPr>
          <w:lang w:val="ru-RU"/>
        </w:rPr>
        <w:t>Отобразить</w:t>
      </w:r>
      <w:r w:rsidRPr="008A6371">
        <w:t xml:space="preserve"> </w:t>
      </w:r>
      <w:r>
        <w:rPr>
          <w:lang w:val="ru-RU"/>
        </w:rPr>
        <w:t>текст</w:t>
      </w:r>
      <w:r w:rsidRPr="008A6371">
        <w:t xml:space="preserve"> </w:t>
      </w:r>
      <w:r>
        <w:rPr>
          <w:lang w:val="ru-RU"/>
        </w:rPr>
        <w:t>с</w:t>
      </w:r>
      <w:r w:rsidRPr="008A6371">
        <w:t xml:space="preserve"> </w:t>
      </w:r>
      <w:r>
        <w:rPr>
          <w:lang w:val="ru-RU"/>
        </w:rPr>
        <w:t>разметкой</w:t>
      </w:r>
      <w:r w:rsidRPr="008A6371">
        <w:t xml:space="preserve"> </w:t>
      </w:r>
      <w:r>
        <w:t>markdown</w:t>
      </w:r>
    </w:p>
    <w:p w14:paraId="2B99143B" w14:textId="77777777" w:rsidR="00805365" w:rsidRPr="008A6371" w:rsidRDefault="00805365" w:rsidP="00805365">
      <w:pPr>
        <w:pStyle w:val="ad"/>
        <w:rPr>
          <w:lang w:val="ru-RU"/>
        </w:rPr>
      </w:pPr>
      <w:r w:rsidRPr="00EF2CAC">
        <w:t xml:space="preserve">  </w:t>
      </w:r>
      <w:r w:rsidRPr="008A6371">
        <w:rPr>
          <w:lang w:val="ru-RU"/>
        </w:rPr>
        <w:t xml:space="preserve">- </w:t>
      </w:r>
      <w:r w:rsidRPr="00EF2CAC">
        <w:t>type</w:t>
      </w:r>
      <w:r w:rsidRPr="008A6371">
        <w:rPr>
          <w:lang w:val="ru-RU"/>
        </w:rPr>
        <w:t xml:space="preserve">: </w:t>
      </w:r>
      <w:r w:rsidRPr="00EF2CAC">
        <w:t>checkboxes</w:t>
      </w:r>
    </w:p>
    <w:p w14:paraId="2AA9EE61" w14:textId="77777777" w:rsidR="00805365" w:rsidRPr="008A6371" w:rsidRDefault="00805365" w:rsidP="00805365">
      <w:pPr>
        <w:pStyle w:val="ad"/>
        <w:rPr>
          <w:lang w:val="ru-RU"/>
        </w:rPr>
      </w:pPr>
      <w:r w:rsidRPr="008A6371">
        <w:rPr>
          <w:lang w:val="ru-RU"/>
        </w:rPr>
        <w:t xml:space="preserve">    </w:t>
      </w:r>
      <w:r w:rsidRPr="00EF2CAC">
        <w:t>id</w:t>
      </w:r>
      <w:r w:rsidRPr="008A6371">
        <w:rPr>
          <w:lang w:val="ru-RU"/>
        </w:rPr>
        <w:t xml:space="preserve">: </w:t>
      </w:r>
      <w:r>
        <w:rPr>
          <w:lang w:val="ru-RU"/>
        </w:rPr>
        <w:t>идентификатор поля ввода</w:t>
      </w:r>
    </w:p>
    <w:p w14:paraId="542ADC00" w14:textId="77777777" w:rsidR="00805365" w:rsidRPr="00EF2CAC" w:rsidRDefault="00805365" w:rsidP="00805365">
      <w:pPr>
        <w:pStyle w:val="ad"/>
      </w:pPr>
      <w:r w:rsidRPr="008A6371">
        <w:rPr>
          <w:lang w:val="ru-RU"/>
        </w:rPr>
        <w:t xml:space="preserve">    </w:t>
      </w:r>
      <w:r w:rsidRPr="00EF2CAC">
        <w:t>attributes:</w:t>
      </w:r>
    </w:p>
    <w:p w14:paraId="0B46C0E6" w14:textId="77777777" w:rsidR="00805365" w:rsidRPr="008A6371" w:rsidRDefault="00805365" w:rsidP="00805365">
      <w:pPr>
        <w:pStyle w:val="ad"/>
      </w:pPr>
      <w:r w:rsidRPr="00EF2CAC">
        <w:t xml:space="preserve">      </w:t>
      </w:r>
      <w:r w:rsidRPr="008A6371">
        <w:t xml:space="preserve">label: </w:t>
      </w:r>
      <w:r>
        <w:rPr>
          <w:lang w:val="ru-RU"/>
        </w:rPr>
        <w:t>подпись</w:t>
      </w:r>
    </w:p>
    <w:p w14:paraId="3462E350" w14:textId="77777777" w:rsidR="00805365" w:rsidRPr="008A6371" w:rsidRDefault="00805365" w:rsidP="00805365">
      <w:pPr>
        <w:pStyle w:val="ad"/>
      </w:pPr>
      <w:r w:rsidRPr="008A6371">
        <w:t xml:space="preserve">      description: </w:t>
      </w:r>
      <w:r>
        <w:rPr>
          <w:lang w:val="ru-RU"/>
        </w:rPr>
        <w:t>описание</w:t>
      </w:r>
    </w:p>
    <w:p w14:paraId="50B750E6" w14:textId="77777777" w:rsidR="00805365" w:rsidRPr="008A6371" w:rsidRDefault="00805365" w:rsidP="00805365">
      <w:pPr>
        <w:pStyle w:val="ad"/>
      </w:pPr>
      <w:r w:rsidRPr="008A6371">
        <w:t xml:space="preserve">      options:</w:t>
      </w:r>
    </w:p>
    <w:p w14:paraId="23A7636B" w14:textId="77777777" w:rsidR="00805365" w:rsidRPr="00EF2CAC" w:rsidRDefault="00805365" w:rsidP="00805365">
      <w:pPr>
        <w:pStyle w:val="ad"/>
        <w:rPr>
          <w:lang w:val="ru-RU"/>
        </w:rPr>
      </w:pPr>
      <w:r w:rsidRPr="008A6371">
        <w:t xml:space="preserve">      </w:t>
      </w:r>
      <w:r w:rsidRPr="00EF2CAC">
        <w:rPr>
          <w:lang w:val="ru-RU"/>
        </w:rPr>
        <w:t xml:space="preserve">- </w:t>
      </w:r>
      <w:proofErr w:type="spellStart"/>
      <w:r w:rsidRPr="00EF2CAC">
        <w:rPr>
          <w:lang w:val="ru-RU"/>
        </w:rPr>
        <w:t>label</w:t>
      </w:r>
      <w:proofErr w:type="spellEnd"/>
      <w:r w:rsidRPr="00EF2CAC">
        <w:rPr>
          <w:lang w:val="ru-RU"/>
        </w:rPr>
        <w:t xml:space="preserve">: </w:t>
      </w:r>
      <w:r>
        <w:rPr>
          <w:lang w:val="ru-RU"/>
        </w:rPr>
        <w:t>флажок 1</w:t>
      </w:r>
    </w:p>
    <w:p w14:paraId="679DCDDF" w14:textId="77777777" w:rsidR="00805365" w:rsidRDefault="00805365" w:rsidP="00805365">
      <w:pPr>
        <w:pStyle w:val="ad"/>
        <w:rPr>
          <w:lang w:val="ru-RU"/>
        </w:rPr>
      </w:pPr>
      <w:r w:rsidRPr="00EF2CAC">
        <w:rPr>
          <w:lang w:val="ru-RU"/>
        </w:rPr>
        <w:t xml:space="preserve">        </w:t>
      </w:r>
      <w:proofErr w:type="spellStart"/>
      <w:r w:rsidRPr="00EF2CAC">
        <w:rPr>
          <w:lang w:val="ru-RU"/>
        </w:rPr>
        <w:t>required</w:t>
      </w:r>
      <w:proofErr w:type="spellEnd"/>
      <w:r w:rsidRPr="00EF2CAC">
        <w:rPr>
          <w:lang w:val="ru-RU"/>
        </w:rPr>
        <w:t xml:space="preserve">: </w:t>
      </w:r>
      <w:proofErr w:type="spellStart"/>
      <w:r w:rsidRPr="00EF2CAC">
        <w:rPr>
          <w:lang w:val="ru-RU"/>
        </w:rPr>
        <w:t>true</w:t>
      </w:r>
      <w:proofErr w:type="spellEnd"/>
      <w:r>
        <w:rPr>
          <w:lang w:val="ru-RU"/>
        </w:rPr>
        <w:t xml:space="preserve"> </w:t>
      </w:r>
      <w:r w:rsidRPr="00746262">
        <w:rPr>
          <w:lang w:val="ru-RU"/>
        </w:rPr>
        <w:t>#</w:t>
      </w:r>
      <w:r>
        <w:rPr>
          <w:lang w:val="ru-RU"/>
        </w:rPr>
        <w:t>флажок обязателен или нет</w:t>
      </w:r>
    </w:p>
    <w:p w14:paraId="2BEFC139" w14:textId="77777777" w:rsidR="00805365" w:rsidRDefault="00805365" w:rsidP="00805365">
      <w:pPr>
        <w:pStyle w:val="2"/>
        <w:numPr>
          <w:ilvl w:val="2"/>
          <w:numId w:val="6"/>
        </w:numPr>
      </w:pPr>
      <w:r>
        <w:t xml:space="preserve">Сохранить файл шаблона, проверить его работу в разделе </w:t>
      </w:r>
      <w:r>
        <w:rPr>
          <w:lang w:val="en-US"/>
        </w:rPr>
        <w:t>Issues</w:t>
      </w:r>
      <w:r w:rsidRPr="00411A60">
        <w:t xml:space="preserve"> </w:t>
      </w:r>
      <w:r>
        <w:t>репозитория</w:t>
      </w:r>
    </w:p>
    <w:p w14:paraId="27D4800D" w14:textId="77777777" w:rsidR="00805365" w:rsidRPr="001B705F" w:rsidRDefault="00805365" w:rsidP="00805365">
      <w:pPr>
        <w:pStyle w:val="2"/>
      </w:pPr>
      <w:r>
        <w:t>Заполнить раннее составленные отчеты о дефектах в репозитории</w:t>
      </w:r>
    </w:p>
    <w:p w14:paraId="1E412C1F" w14:textId="77777777" w:rsidR="00805365" w:rsidRPr="009D6ABB" w:rsidRDefault="00805365" w:rsidP="00805365">
      <w:pPr>
        <w:pStyle w:val="1"/>
        <w:rPr>
          <w:color w:val="000000" w:themeColor="text1"/>
        </w:rPr>
      </w:pPr>
      <w:r w:rsidRPr="009D6ABB">
        <w:rPr>
          <w:color w:val="000000" w:themeColor="text1"/>
        </w:rPr>
        <w:t>Порядок выполнения работы</w:t>
      </w:r>
    </w:p>
    <w:p w14:paraId="454659FC" w14:textId="77777777" w:rsidR="00805365" w:rsidRPr="009D6ABB" w:rsidRDefault="00805365" w:rsidP="00805365">
      <w:pPr>
        <w:pStyle w:val="2"/>
        <w:rPr>
          <w:color w:val="000000" w:themeColor="text1"/>
        </w:rPr>
      </w:pPr>
      <w:r w:rsidRPr="009D6ABB">
        <w:rPr>
          <w:color w:val="000000" w:themeColor="text1"/>
        </w:rPr>
        <w:t>Повторить теоретический материал п. 3.1;</w:t>
      </w:r>
    </w:p>
    <w:p w14:paraId="36F6DF48" w14:textId="77777777" w:rsidR="00805365" w:rsidRPr="009D6ABB" w:rsidRDefault="00805365" w:rsidP="00805365">
      <w:pPr>
        <w:pStyle w:val="2"/>
        <w:rPr>
          <w:color w:val="000000" w:themeColor="text1"/>
        </w:rPr>
      </w:pPr>
      <w:r w:rsidRPr="009D6ABB">
        <w:rPr>
          <w:color w:val="000000" w:themeColor="text1"/>
        </w:rPr>
        <w:t xml:space="preserve">Выполнить задание п. </w:t>
      </w:r>
      <w:proofErr w:type="gramStart"/>
      <w:r w:rsidRPr="009D6ABB">
        <w:rPr>
          <w:color w:val="000000" w:themeColor="text1"/>
        </w:rPr>
        <w:t>5.1-5.</w:t>
      </w:r>
      <w:r>
        <w:rPr>
          <w:color w:val="000000" w:themeColor="text1"/>
        </w:rPr>
        <w:t>5</w:t>
      </w:r>
      <w:proofErr w:type="gramEnd"/>
      <w:r w:rsidRPr="009D6ABB">
        <w:rPr>
          <w:color w:val="000000" w:themeColor="text1"/>
        </w:rPr>
        <w:t>;</w:t>
      </w:r>
    </w:p>
    <w:p w14:paraId="37E0929E" w14:textId="77777777" w:rsidR="00805365" w:rsidRPr="009D6ABB" w:rsidRDefault="00805365" w:rsidP="00805365">
      <w:pPr>
        <w:pStyle w:val="2"/>
        <w:rPr>
          <w:color w:val="000000" w:themeColor="text1"/>
        </w:rPr>
      </w:pPr>
      <w:r w:rsidRPr="009D6ABB">
        <w:rPr>
          <w:color w:val="000000" w:themeColor="text1"/>
        </w:rPr>
        <w:t>Ответить на контрольные вопросы п. 8;</w:t>
      </w:r>
    </w:p>
    <w:p w14:paraId="3D65797C" w14:textId="77777777" w:rsidR="00805365" w:rsidRPr="009D6ABB" w:rsidRDefault="00805365" w:rsidP="00805365">
      <w:pPr>
        <w:pStyle w:val="2"/>
        <w:rPr>
          <w:color w:val="000000" w:themeColor="text1"/>
        </w:rPr>
      </w:pPr>
      <w:r w:rsidRPr="009D6ABB">
        <w:rPr>
          <w:color w:val="000000" w:themeColor="text1"/>
        </w:rPr>
        <w:t>Заполнить отчет п.</w:t>
      </w:r>
      <w:r w:rsidRPr="009D6ABB">
        <w:rPr>
          <w:color w:val="000000" w:themeColor="text1"/>
          <w:lang w:val="en-US"/>
        </w:rPr>
        <w:t xml:space="preserve"> </w:t>
      </w:r>
      <w:r w:rsidRPr="009D6ABB">
        <w:rPr>
          <w:color w:val="000000" w:themeColor="text1"/>
        </w:rPr>
        <w:t>7.</w:t>
      </w:r>
    </w:p>
    <w:p w14:paraId="78F26BD3" w14:textId="77777777" w:rsidR="00805365" w:rsidRPr="009D6ABB" w:rsidRDefault="00805365" w:rsidP="00805365">
      <w:pPr>
        <w:pStyle w:val="1"/>
        <w:rPr>
          <w:color w:val="000000" w:themeColor="text1"/>
        </w:rPr>
      </w:pPr>
      <w:r w:rsidRPr="009D6ABB">
        <w:rPr>
          <w:color w:val="000000" w:themeColor="text1"/>
        </w:rPr>
        <w:lastRenderedPageBreak/>
        <w:t>Содержание отчета</w:t>
      </w:r>
    </w:p>
    <w:p w14:paraId="071F7F6F" w14:textId="77777777" w:rsidR="00805365" w:rsidRPr="009D6ABB" w:rsidRDefault="00805365" w:rsidP="00805365">
      <w:pPr>
        <w:pStyle w:val="2"/>
        <w:rPr>
          <w:color w:val="000000" w:themeColor="text1"/>
        </w:rPr>
      </w:pPr>
      <w:r w:rsidRPr="009D6ABB">
        <w:rPr>
          <w:color w:val="000000" w:themeColor="text1"/>
        </w:rPr>
        <w:t>Титульный лист;</w:t>
      </w:r>
    </w:p>
    <w:p w14:paraId="5E686983" w14:textId="77777777" w:rsidR="00805365" w:rsidRPr="009D6ABB" w:rsidRDefault="00805365" w:rsidP="00805365">
      <w:pPr>
        <w:pStyle w:val="2"/>
        <w:rPr>
          <w:color w:val="000000" w:themeColor="text1"/>
        </w:rPr>
      </w:pPr>
      <w:r w:rsidRPr="009D6ABB">
        <w:rPr>
          <w:color w:val="000000" w:themeColor="text1"/>
        </w:rPr>
        <w:t>Цель работы;</w:t>
      </w:r>
    </w:p>
    <w:p w14:paraId="66A4BC86" w14:textId="77777777" w:rsidR="00805365" w:rsidRPr="009D6ABB" w:rsidRDefault="00805365" w:rsidP="00805365">
      <w:pPr>
        <w:pStyle w:val="2"/>
        <w:rPr>
          <w:color w:val="000000" w:themeColor="text1"/>
        </w:rPr>
      </w:pPr>
      <w:r w:rsidRPr="009D6ABB">
        <w:rPr>
          <w:color w:val="000000" w:themeColor="text1"/>
        </w:rPr>
        <w:t>Ответы на контрольные вопросы п. 6.3;</w:t>
      </w:r>
    </w:p>
    <w:p w14:paraId="58E15D22" w14:textId="77777777" w:rsidR="00805365" w:rsidRPr="009D6ABB" w:rsidRDefault="00805365" w:rsidP="00805365">
      <w:pPr>
        <w:pStyle w:val="2"/>
        <w:rPr>
          <w:color w:val="000000" w:themeColor="text1"/>
        </w:rPr>
      </w:pPr>
      <w:r w:rsidRPr="009D6ABB">
        <w:rPr>
          <w:color w:val="000000" w:themeColor="text1"/>
        </w:rPr>
        <w:t>Вывод по проделанной работе.</w:t>
      </w:r>
    </w:p>
    <w:p w14:paraId="58BED63D" w14:textId="77777777" w:rsidR="00805365" w:rsidRPr="009D6ABB" w:rsidRDefault="00805365" w:rsidP="00805365">
      <w:pPr>
        <w:pStyle w:val="1"/>
        <w:rPr>
          <w:color w:val="000000" w:themeColor="text1"/>
        </w:rPr>
      </w:pPr>
      <w:r w:rsidRPr="009D6ABB">
        <w:rPr>
          <w:color w:val="000000" w:themeColor="text1"/>
        </w:rPr>
        <w:t>Контрольные вопросы</w:t>
      </w:r>
    </w:p>
    <w:p w14:paraId="2C2DC9CA" w14:textId="77777777" w:rsidR="00805365" w:rsidRPr="009D6ABB" w:rsidRDefault="00805365" w:rsidP="00805365">
      <w:pPr>
        <w:pStyle w:val="2"/>
        <w:rPr>
          <w:bCs w:val="0"/>
          <w:color w:val="000000" w:themeColor="text1"/>
        </w:rPr>
      </w:pPr>
      <w:r>
        <w:rPr>
          <w:color w:val="000000" w:themeColor="text1"/>
        </w:rPr>
        <w:t>Что такое отчет о дефекте</w:t>
      </w:r>
      <w:r w:rsidRPr="009D6ABB">
        <w:rPr>
          <w:color w:val="000000" w:themeColor="text1"/>
        </w:rPr>
        <w:t>?</w:t>
      </w:r>
    </w:p>
    <w:p w14:paraId="73A305E0" w14:textId="77777777" w:rsidR="00805365" w:rsidRPr="00B8436F" w:rsidRDefault="00805365" w:rsidP="00805365">
      <w:pPr>
        <w:pStyle w:val="2"/>
        <w:rPr>
          <w:bCs w:val="0"/>
          <w:color w:val="000000" w:themeColor="text1"/>
        </w:rPr>
      </w:pPr>
      <w:r>
        <w:rPr>
          <w:color w:val="000000" w:themeColor="text1"/>
        </w:rPr>
        <w:t>Чем дефект отличается от ошибки</w:t>
      </w:r>
      <w:r w:rsidRPr="009D6ABB">
        <w:rPr>
          <w:color w:val="000000" w:themeColor="text1"/>
        </w:rPr>
        <w:t>?</w:t>
      </w:r>
    </w:p>
    <w:p w14:paraId="502544C1" w14:textId="77777777" w:rsidR="00805365" w:rsidRPr="009D6ABB" w:rsidRDefault="00805365" w:rsidP="00805365">
      <w:pPr>
        <w:pStyle w:val="2"/>
        <w:rPr>
          <w:bCs w:val="0"/>
          <w:color w:val="000000" w:themeColor="text1"/>
        </w:rPr>
      </w:pPr>
      <w:r>
        <w:rPr>
          <w:color w:val="000000" w:themeColor="text1"/>
        </w:rPr>
        <w:t>Какие популярные инструменты для отслеживания отчетов о дефектах существуют?</w:t>
      </w:r>
    </w:p>
    <w:p w14:paraId="40CB8CFC" w14:textId="77777777" w:rsidR="00805365" w:rsidRDefault="00805365" w:rsidP="00805365">
      <w:pPr>
        <w:pStyle w:val="1"/>
        <w:rPr>
          <w:color w:val="000000" w:themeColor="text1"/>
        </w:rPr>
      </w:pPr>
      <w:r w:rsidRPr="009D6ABB">
        <w:rPr>
          <w:color w:val="000000" w:themeColor="text1"/>
        </w:rPr>
        <w:t>Приложение</w:t>
      </w:r>
    </w:p>
    <w:p w14:paraId="5BEC7676" w14:textId="77777777" w:rsidR="00805365" w:rsidRPr="00B3008D" w:rsidRDefault="00805365" w:rsidP="00805365">
      <w:r>
        <w:t xml:space="preserve">Дополнительно познакомиться с примерами шаблонов </w:t>
      </w:r>
      <w:r>
        <w:rPr>
          <w:lang w:val="en-US"/>
        </w:rPr>
        <w:t>Issue</w:t>
      </w:r>
      <w:r>
        <w:t xml:space="preserve"> для</w:t>
      </w:r>
      <w:r w:rsidRPr="00B3008D">
        <w:t xml:space="preserve"> </w:t>
      </w:r>
      <w:r>
        <w:rPr>
          <w:lang w:val="en-US"/>
        </w:rPr>
        <w:t>GitHub</w:t>
      </w:r>
      <w:r>
        <w:t xml:space="preserve"> можно по ссылке: </w:t>
      </w:r>
      <w:hyperlink r:id="rId6" w:history="1">
        <w:r w:rsidRPr="008470F8">
          <w:rPr>
            <w:rStyle w:val="af"/>
          </w:rPr>
          <w:t>https://docs.github.com/ru/communities/using-templates-to-encourage-useful-issues-and-pull-requests/configuring-issue-templates-for-your-repository</w:t>
        </w:r>
      </w:hyperlink>
    </w:p>
    <w:p w14:paraId="53165C34" w14:textId="77777777" w:rsidR="00EE187F" w:rsidRPr="00805365" w:rsidRDefault="00EE187F" w:rsidP="00805365"/>
    <w:sectPr w:rsidR="00EE187F" w:rsidRPr="0080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59664191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28"/>
    <w:rsid w:val="00055311"/>
    <w:rsid w:val="00070FAF"/>
    <w:rsid w:val="0018259A"/>
    <w:rsid w:val="001974B9"/>
    <w:rsid w:val="001E32F3"/>
    <w:rsid w:val="00261B0A"/>
    <w:rsid w:val="00271E47"/>
    <w:rsid w:val="003E2CFB"/>
    <w:rsid w:val="004A368A"/>
    <w:rsid w:val="004B2B9F"/>
    <w:rsid w:val="00693BA2"/>
    <w:rsid w:val="006E2B52"/>
    <w:rsid w:val="00805365"/>
    <w:rsid w:val="00814C20"/>
    <w:rsid w:val="008823E4"/>
    <w:rsid w:val="00925158"/>
    <w:rsid w:val="00A7632F"/>
    <w:rsid w:val="00B66928"/>
    <w:rsid w:val="00BE1E98"/>
    <w:rsid w:val="00CF0E87"/>
    <w:rsid w:val="00D66C75"/>
    <w:rsid w:val="00E01507"/>
    <w:rsid w:val="00E30281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008EF5"/>
  <w15:chartTrackingRefBased/>
  <w15:docId w15:val="{34E10B03-A916-47D3-A85E-B6CC1DFF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5365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B6692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ru/communities/using-templates-to-encourage-useful-issues-and-pull-requests/configuring-issue-templates-for-your-repository" TargetMode="External"/><Relationship Id="rId5" Type="http://schemas.openxmlformats.org/officeDocument/2006/relationships/hyperlink" Target="https://e.lanbook.com/book/481331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</cp:revision>
  <dcterms:created xsi:type="dcterms:W3CDTF">2025-09-09T16:17:00Z</dcterms:created>
  <dcterms:modified xsi:type="dcterms:W3CDTF">2025-09-24T18:18:00Z</dcterms:modified>
</cp:coreProperties>
</file>